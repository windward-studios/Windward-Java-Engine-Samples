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bookmarkStart w:id="0" w:name="_GoBack"/>
      <w:bookmarkEnd w:id="0"/>
      <w:r>
        <w:t xml:space="preserve">Running the </w:t>
      </w:r>
      <w:r w:rsidR="00A90B15">
        <w:t>Windward Java Examples</w:t>
      </w:r>
    </w:p>
    <w:p w:rsidR="003C2F04" w:rsidRPr="003C2F04" w:rsidRDefault="008C464F" w:rsidP="003C2F04">
      <w:pPr>
        <w:pStyle w:val="Heading1"/>
        <w:spacing w:after="240"/>
      </w:pPr>
      <w:r>
        <w:t>Overview</w:t>
      </w:r>
    </w:p>
    <w:p w:rsidR="003C2F04" w:rsidRDefault="00A90B15" w:rsidP="003C2F04">
      <w:pPr>
        <w:pStyle w:val="NormalWeb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These examples</w:t>
      </w:r>
      <w:r w:rsidR="003C2F04">
        <w:rPr>
          <w:rFonts w:ascii="Calibri" w:hAnsi="Calibri" w:cs="Calibri"/>
          <w:sz w:val="22"/>
          <w:szCs w:val="22"/>
        </w:rPr>
        <w:t xml:space="preserve"> cover the </w:t>
      </w:r>
      <w:r>
        <w:rPr>
          <w:rFonts w:ascii="Calibri" w:hAnsi="Calibri" w:cs="Calibri"/>
          <w:sz w:val="22"/>
          <w:szCs w:val="22"/>
        </w:rPr>
        <w:t xml:space="preserve">most </w:t>
      </w:r>
      <w:r w:rsidR="003C2F04">
        <w:rPr>
          <w:rFonts w:ascii="Calibri" w:hAnsi="Calibri" w:cs="Calibri"/>
          <w:sz w:val="22"/>
          <w:szCs w:val="22"/>
        </w:rPr>
        <w:t>basic usage of our Java engine.  This includes reading in a template (.</w:t>
      </w:r>
      <w:proofErr w:type="spellStart"/>
      <w:r w:rsidR="003C2F04">
        <w:rPr>
          <w:rFonts w:ascii="Calibri" w:hAnsi="Calibri" w:cs="Calibri"/>
          <w:sz w:val="22"/>
          <w:szCs w:val="22"/>
        </w:rPr>
        <w:t>docx</w:t>
      </w:r>
      <w:proofErr w:type="spellEnd"/>
      <w:r w:rsidR="003C2F04">
        <w:rPr>
          <w:rFonts w:ascii="Calibri" w:hAnsi="Calibri" w:cs="Calibri"/>
          <w:sz w:val="22"/>
          <w:szCs w:val="22"/>
        </w:rPr>
        <w:t>, .</w:t>
      </w:r>
      <w:proofErr w:type="spellStart"/>
      <w:r w:rsidR="003C2F04">
        <w:rPr>
          <w:rFonts w:ascii="Calibri" w:hAnsi="Calibri" w:cs="Calibri"/>
          <w:sz w:val="22"/>
          <w:szCs w:val="22"/>
        </w:rPr>
        <w:t>xlsx</w:t>
      </w:r>
      <w:proofErr w:type="spellEnd"/>
      <w:r w:rsidR="003C2F04">
        <w:rPr>
          <w:rFonts w:ascii="Calibri" w:hAnsi="Calibri" w:cs="Calibri"/>
          <w:sz w:val="22"/>
          <w:szCs w:val="22"/>
        </w:rPr>
        <w:t>, and .</w:t>
      </w:r>
      <w:proofErr w:type="spellStart"/>
      <w:r w:rsidR="003C2F04">
        <w:rPr>
          <w:rFonts w:ascii="Calibri" w:hAnsi="Calibri" w:cs="Calibri"/>
          <w:sz w:val="22"/>
          <w:szCs w:val="22"/>
        </w:rPr>
        <w:t>pptx</w:t>
      </w:r>
      <w:proofErr w:type="spellEnd"/>
      <w:r w:rsidR="003C2F04">
        <w:rPr>
          <w:rFonts w:ascii="Calibri" w:hAnsi="Calibri" w:cs="Calibri"/>
          <w:sz w:val="22"/>
          <w:szCs w:val="22"/>
        </w:rPr>
        <w:t xml:space="preserve"> formats), connecting to a database (</w:t>
      </w:r>
      <w:proofErr w:type="spellStart"/>
      <w:r w:rsidR="003C2F04">
        <w:rPr>
          <w:rFonts w:ascii="Calibri" w:hAnsi="Calibri" w:cs="Calibri"/>
          <w:sz w:val="22"/>
          <w:szCs w:val="22"/>
        </w:rPr>
        <w:t>MySql</w:t>
      </w:r>
      <w:proofErr w:type="spellEnd"/>
      <w:r w:rsidR="003C2F04">
        <w:rPr>
          <w:rFonts w:ascii="Calibri" w:hAnsi="Calibri" w:cs="Calibri"/>
          <w:sz w:val="22"/>
          <w:szCs w:val="22"/>
        </w:rPr>
        <w:t xml:space="preserve">, MS SQL, DB2 and XML) and producing an output file (PDF) </w:t>
      </w:r>
    </w:p>
    <w:p w:rsidR="003C2F04" w:rsidRDefault="003C2F04" w:rsidP="003C2F04">
      <w:pPr>
        <w:pStyle w:val="NormalWeb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tutorial is part of the Trebuchet app, included with the Windward Java Engine.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It's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purpose is to help you become familiar with the Java Engine, and launch you with a high velocity into the world of simple reporting!</w:t>
      </w:r>
    </w:p>
    <w:p w:rsidR="006E08FC" w:rsidRPr="006E08FC" w:rsidRDefault="006E08FC" w:rsidP="003C2F04">
      <w:pPr>
        <w:pStyle w:val="NormalWeb"/>
        <w:spacing w:before="0" w:beforeAutospacing="0" w:after="240" w:afterAutospacing="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Note: This walkthrough deals with opening the </w:t>
      </w:r>
      <w:proofErr w:type="spellStart"/>
      <w:r>
        <w:rPr>
          <w:rFonts w:ascii="Calibri" w:hAnsi="Calibri" w:cs="Calibri"/>
          <w:i/>
          <w:sz w:val="22"/>
          <w:szCs w:val="22"/>
        </w:rPr>
        <w:t>IntelliJ</w:t>
      </w:r>
      <w:proofErr w:type="spellEnd"/>
      <w:r>
        <w:rPr>
          <w:rFonts w:ascii="Calibri" w:hAnsi="Calibri" w:cs="Calibri"/>
          <w:i/>
          <w:sz w:val="22"/>
          <w:szCs w:val="22"/>
        </w:rPr>
        <w:t xml:space="preserve"> project files.  For users that prefer Eclipse, we have included a separate walkthrough on importing our source samples into an Eclipse project.</w:t>
      </w:r>
    </w:p>
    <w:p w:rsidR="003C2F04" w:rsidRPr="003C2F04" w:rsidRDefault="008C464F" w:rsidP="003C2F04">
      <w:pPr>
        <w:pStyle w:val="Heading1"/>
        <w:spacing w:after="240"/>
      </w:pPr>
      <w:r>
        <w:t>Requirements</w:t>
      </w:r>
    </w:p>
    <w:p w:rsidR="003C2F04" w:rsidRDefault="003C2F04" w:rsidP="003C2F04">
      <w:pPr>
        <w:numPr>
          <w:ilvl w:val="0"/>
          <w:numId w:val="5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Windward Reports Java Engine</w:t>
      </w:r>
    </w:p>
    <w:p w:rsidR="003C2F04" w:rsidRDefault="003C2F04" w:rsidP="003C2F04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 xml:space="preserve">Available for download at </w:t>
      </w:r>
      <w:hyperlink r:id="rId8" w:history="1">
        <w:r>
          <w:rPr>
            <w:rStyle w:val="Hyperlink"/>
            <w:rFonts w:ascii="Calibri" w:hAnsi="Calibri" w:cs="Calibri"/>
          </w:rPr>
          <w:t>http://www.windward.net/downloads.php</w:t>
        </w:r>
      </w:hyperlink>
      <w:r>
        <w:rPr>
          <w:rFonts w:ascii="Calibri" w:hAnsi="Calibri" w:cs="Calibri"/>
        </w:rPr>
        <w:t xml:space="preserve"> </w:t>
      </w:r>
    </w:p>
    <w:p w:rsidR="003C2F04" w:rsidRDefault="003C2F04" w:rsidP="003C2F04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Installation Tutorial</w:t>
      </w:r>
    </w:p>
    <w:p w:rsidR="003C2F04" w:rsidRDefault="003C2F04" w:rsidP="003C2F04">
      <w:pPr>
        <w:numPr>
          <w:ilvl w:val="0"/>
          <w:numId w:val="6"/>
        </w:numPr>
        <w:spacing w:after="0" w:line="240" w:lineRule="auto"/>
        <w:ind w:left="540"/>
        <w:textAlignment w:val="center"/>
      </w:pPr>
      <w:proofErr w:type="spellStart"/>
      <w:r>
        <w:rPr>
          <w:rFonts w:ascii="Calibri" w:hAnsi="Calibri" w:cs="Calibri"/>
        </w:rPr>
        <w:t>IntelliJ</w:t>
      </w:r>
      <w:proofErr w:type="spellEnd"/>
      <w:r>
        <w:rPr>
          <w:rFonts w:ascii="Calibri" w:hAnsi="Calibri" w:cs="Calibri"/>
        </w:rPr>
        <w:t xml:space="preserve"> IDEA (we use v11.1, but these steps are easily adaptable to other versions)</w:t>
      </w:r>
    </w:p>
    <w:p w:rsidR="003C2F04" w:rsidRDefault="003C2F04" w:rsidP="003C2F04">
      <w:pPr>
        <w:numPr>
          <w:ilvl w:val="1"/>
          <w:numId w:val="6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 xml:space="preserve">Available for download at </w:t>
      </w:r>
      <w:hyperlink r:id="rId9" w:history="1">
        <w:r>
          <w:rPr>
            <w:rStyle w:val="Hyperlink"/>
            <w:rFonts w:ascii="Calibri" w:hAnsi="Calibri" w:cs="Calibri"/>
          </w:rPr>
          <w:t>http://www.jetbrains.com/idea/download/index.html</w:t>
        </w:r>
      </w:hyperlink>
      <w:r>
        <w:rPr>
          <w:rFonts w:ascii="Calibri" w:hAnsi="Calibri" w:cs="Calibri"/>
        </w:rPr>
        <w:t xml:space="preserve"> </w:t>
      </w:r>
    </w:p>
    <w:p w:rsidR="003C2F04" w:rsidRDefault="003C2F04" w:rsidP="003C2F04">
      <w:pPr>
        <w:numPr>
          <w:ilvl w:val="1"/>
          <w:numId w:val="6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Installation Tutorial</w:t>
      </w:r>
    </w:p>
    <w:p w:rsidR="003C2F04" w:rsidRDefault="003C2F04" w:rsidP="003C2F04">
      <w:pPr>
        <w:numPr>
          <w:ilvl w:val="0"/>
          <w:numId w:val="7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Java JDK v1.4 or later</w:t>
      </w:r>
    </w:p>
    <w:p w:rsidR="003C2F04" w:rsidRDefault="003C2F04" w:rsidP="003C2F04">
      <w:pPr>
        <w:numPr>
          <w:ilvl w:val="1"/>
          <w:numId w:val="7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 xml:space="preserve">Available for download at </w:t>
      </w:r>
      <w:hyperlink r:id="rId10" w:history="1">
        <w:r>
          <w:rPr>
            <w:rStyle w:val="Hyperlink"/>
            <w:rFonts w:ascii="Calibri" w:hAnsi="Calibri" w:cs="Calibri"/>
          </w:rPr>
          <w:t>http://www.oracle.com/technetwork/java/javase/downloads/index.html</w:t>
        </w:r>
      </w:hyperlink>
      <w:r>
        <w:rPr>
          <w:rFonts w:ascii="Calibri" w:hAnsi="Calibri" w:cs="Calibri"/>
        </w:rPr>
        <w:t xml:space="preserve"> </w:t>
      </w:r>
    </w:p>
    <w:p w:rsidR="003C2F04" w:rsidRDefault="003C2F04" w:rsidP="003C2F04">
      <w:pPr>
        <w:numPr>
          <w:ilvl w:val="1"/>
          <w:numId w:val="7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Installation Tutorial</w:t>
      </w:r>
    </w:p>
    <w:p w:rsidR="003C2F04" w:rsidRDefault="003C2F04" w:rsidP="003C2F04">
      <w:pPr>
        <w:numPr>
          <w:ilvl w:val="0"/>
          <w:numId w:val="8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Database connector - dependent on the format of your database</w:t>
      </w:r>
    </w:p>
    <w:p w:rsidR="003C2F04" w:rsidRDefault="003C2F04" w:rsidP="003C2F04">
      <w:pPr>
        <w:numPr>
          <w:ilvl w:val="1"/>
          <w:numId w:val="8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DB2</w:t>
      </w:r>
    </w:p>
    <w:p w:rsidR="003C2F04" w:rsidRDefault="003C2F04" w:rsidP="003C2F04">
      <w:pPr>
        <w:numPr>
          <w:ilvl w:val="1"/>
          <w:numId w:val="8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MS SQL</w:t>
      </w:r>
    </w:p>
    <w:p w:rsidR="003C2F04" w:rsidRDefault="003C2F04" w:rsidP="003C2F04">
      <w:pPr>
        <w:numPr>
          <w:ilvl w:val="1"/>
          <w:numId w:val="8"/>
        </w:numPr>
        <w:spacing w:after="0" w:line="240" w:lineRule="auto"/>
        <w:ind w:left="1080"/>
        <w:textAlignment w:val="center"/>
      </w:pPr>
      <w:proofErr w:type="spellStart"/>
      <w:r>
        <w:rPr>
          <w:rFonts w:ascii="Calibri" w:hAnsi="Calibri" w:cs="Calibri"/>
        </w:rPr>
        <w:t>MySql</w:t>
      </w:r>
      <w:proofErr w:type="spellEnd"/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Project</w:t>
      </w:r>
      <w:r w:rsidR="003C2F04">
        <w:t xml:space="preserve"> in </w:t>
      </w:r>
      <w:proofErr w:type="spellStart"/>
      <w:r w:rsidR="003C2F04">
        <w:t>IntelliJ</w:t>
      </w:r>
      <w:proofErr w:type="spellEnd"/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</w:t>
      </w:r>
      <w:r w:rsidR="003219C8">
        <w:t>Catapult</w:t>
      </w:r>
      <w:r w:rsidRPr="003C306B">
        <w:t xml:space="preserve">. (Found under Start -&gt; All Programs -&gt; Windward Studios -&gt; Windward Reports Java Engine -&gt; </w:t>
      </w:r>
      <w:r w:rsidR="003C2F04">
        <w:t>Windward Demo Center</w:t>
      </w:r>
      <w:r w:rsidRPr="003C306B">
        <w:t>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In the </w:t>
      </w:r>
      <w:r w:rsidR="003219C8">
        <w:t>Catapult</w:t>
      </w:r>
      <w:r w:rsidRPr="003C306B">
        <w:t xml:space="preserve"> M</w:t>
      </w:r>
      <w:r w:rsidR="003C2F04">
        <w:t xml:space="preserve">enu, click the Java button, then select the </w:t>
      </w:r>
      <w:r w:rsidR="003219C8">
        <w:t xml:space="preserve">Engine </w:t>
      </w:r>
      <w:r w:rsidR="00A90B15">
        <w:t>Basics tab.</w:t>
      </w:r>
    </w:p>
    <w:p w:rsidR="003C306B" w:rsidRDefault="003219C8" w:rsidP="003C306B">
      <w:pPr>
        <w:numPr>
          <w:ilvl w:val="0"/>
          <w:numId w:val="3"/>
        </w:numPr>
        <w:contextualSpacing/>
      </w:pPr>
      <w:r>
        <w:t xml:space="preserve">Under Launch, select your data source type to open the </w:t>
      </w:r>
      <w:proofErr w:type="spellStart"/>
      <w:r>
        <w:t>IntelliJ</w:t>
      </w:r>
      <w:proofErr w:type="spellEnd"/>
      <w:r>
        <w:t xml:space="preserve"> project file.</w:t>
      </w:r>
    </w:p>
    <w:p w:rsidR="003C306B" w:rsidRDefault="003C306B" w:rsidP="003C306B">
      <w:pPr>
        <w:pStyle w:val="Heading2"/>
      </w:pPr>
      <w:r>
        <w:lastRenderedPageBreak/>
        <w:t>Step Two: Run the code</w:t>
      </w:r>
    </w:p>
    <w:p w:rsidR="00A90B15" w:rsidRDefault="00A90B15" w:rsidP="003C306B">
      <w:pPr>
        <w:pStyle w:val="ListParagraph"/>
        <w:numPr>
          <w:ilvl w:val="0"/>
          <w:numId w:val="4"/>
        </w:numPr>
      </w:pPr>
      <w:r>
        <w:t>In the Run menu, select Run.</w:t>
      </w:r>
    </w:p>
    <w:p w:rsidR="003219C8" w:rsidRPr="003219C8" w:rsidRDefault="003219C8" w:rsidP="003219C8">
      <w:pPr>
        <w:pStyle w:val="ListParagraph"/>
        <w:rPr>
          <w:i/>
        </w:rPr>
      </w:pPr>
      <w:r>
        <w:rPr>
          <w:i/>
        </w:rPr>
        <w:t>Note: You may need to fix the library paths in order for the sample to run—</w:t>
      </w:r>
      <w:proofErr w:type="gramStart"/>
      <w:r>
        <w:rPr>
          <w:i/>
        </w:rPr>
        <w:t>This</w:t>
      </w:r>
      <w:proofErr w:type="gramEnd"/>
      <w:r>
        <w:rPr>
          <w:i/>
        </w:rPr>
        <w:t xml:space="preserve"> can be done by opening File &gt; Project Structure and fixing the paths there.</w:t>
      </w:r>
    </w:p>
    <w:p w:rsidR="003C306B" w:rsidRPr="003C306B" w:rsidRDefault="00A90B15" w:rsidP="003C306B">
      <w:pPr>
        <w:pStyle w:val="ListParagraph"/>
        <w:numPr>
          <w:ilvl w:val="0"/>
          <w:numId w:val="4"/>
        </w:numPr>
      </w:pPr>
      <w:r>
        <w:t>In the second small menu that pops up, select the second option, which has the projects name.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 xml:space="preserve">In the Command-Line tab in </w:t>
      </w:r>
      <w:r w:rsidR="00A90B15">
        <w:t>Trebuchet</w:t>
      </w:r>
      <w:r>
        <w:t xml:space="preserve">, click </w:t>
      </w:r>
      <w:r w:rsidR="00A90B15">
        <w:t>Open Project Directory</w:t>
      </w:r>
      <w:r>
        <w:t>.</w:t>
      </w:r>
    </w:p>
    <w:p w:rsidR="000F304A" w:rsidRPr="003C306B" w:rsidRDefault="00A90B15" w:rsidP="000F304A">
      <w:pPr>
        <w:pStyle w:val="ListParagraph"/>
        <w:numPr>
          <w:ilvl w:val="0"/>
          <w:numId w:val="4"/>
        </w:numPr>
      </w:pPr>
      <w:r>
        <w:t>Navigate to the out directory, and o</w:t>
      </w:r>
      <w:r w:rsidR="003C306B">
        <w:t xml:space="preserve">pen the </w:t>
      </w:r>
      <w:r>
        <w:t>report.pdf file – your report output.  Enjoy the results!</w:t>
      </w:r>
    </w:p>
    <w:sectPr w:rsidR="000F304A" w:rsidRPr="003C30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C41" w:rsidRDefault="00B53C41" w:rsidP="008C464F">
      <w:pPr>
        <w:spacing w:after="0" w:line="240" w:lineRule="auto"/>
      </w:pPr>
      <w:r>
        <w:separator/>
      </w:r>
    </w:p>
  </w:endnote>
  <w:endnote w:type="continuationSeparator" w:id="0">
    <w:p w:rsidR="00B53C41" w:rsidRDefault="00B53C41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53C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53C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53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C41" w:rsidRDefault="00B53C41" w:rsidP="008C464F">
      <w:pPr>
        <w:spacing w:after="0" w:line="240" w:lineRule="auto"/>
      </w:pPr>
      <w:r>
        <w:separator/>
      </w:r>
    </w:p>
  </w:footnote>
  <w:footnote w:type="continuationSeparator" w:id="0">
    <w:p w:rsidR="00B53C41" w:rsidRDefault="00B53C41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53C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53C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53C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14A36"/>
    <w:multiLevelType w:val="multilevel"/>
    <w:tmpl w:val="9B5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6774D6"/>
    <w:multiLevelType w:val="multilevel"/>
    <w:tmpl w:val="303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33E1B"/>
    <w:multiLevelType w:val="multilevel"/>
    <w:tmpl w:val="842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00641B"/>
    <w:multiLevelType w:val="multilevel"/>
    <w:tmpl w:val="648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1ec99eab-1d93-437d-87c8-7c85e5b804f1"/>
    <w:docVar w:name="WR_TAGS0" w:val="&lt;11.1.13.0:22&gt;eJyzKUlML1YoSy0qzszPs1Wy1DNQUtC3AwA="/>
  </w:docVars>
  <w:rsids>
    <w:rsidRoot w:val="00DF57F5"/>
    <w:rsid w:val="000239C1"/>
    <w:rsid w:val="000F304A"/>
    <w:rsid w:val="003219C8"/>
    <w:rsid w:val="00371671"/>
    <w:rsid w:val="003C2F04"/>
    <w:rsid w:val="003C306B"/>
    <w:rsid w:val="004D7F6A"/>
    <w:rsid w:val="00526FD1"/>
    <w:rsid w:val="005E1CC9"/>
    <w:rsid w:val="0066576F"/>
    <w:rsid w:val="006C0B18"/>
    <w:rsid w:val="006E08FC"/>
    <w:rsid w:val="00701FEE"/>
    <w:rsid w:val="007E4C55"/>
    <w:rsid w:val="008C464F"/>
    <w:rsid w:val="00A11BE7"/>
    <w:rsid w:val="00A90B15"/>
    <w:rsid w:val="00B53C41"/>
    <w:rsid w:val="00BC71ED"/>
    <w:rsid w:val="00BD3C5D"/>
    <w:rsid w:val="00BD655D"/>
    <w:rsid w:val="00BE644A"/>
    <w:rsid w:val="00C75629"/>
    <w:rsid w:val="00CA0C64"/>
    <w:rsid w:val="00DC1BD7"/>
    <w:rsid w:val="00DF57F5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com/idea/download/index.html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marcusj@windward.net</dc:creator>
  <cp:lastModifiedBy>Marcus E. Johnson</cp:lastModifiedBy>
  <cp:revision>2</cp:revision>
  <cp:lastPrinted>2012-05-31T19:39:00Z</cp:lastPrinted>
  <dcterms:created xsi:type="dcterms:W3CDTF">2012-06-04T15:05:00Z</dcterms:created>
  <dcterms:modified xsi:type="dcterms:W3CDTF">2012-06-04T15:05:00Z</dcterms:modified>
</cp:coreProperties>
</file>