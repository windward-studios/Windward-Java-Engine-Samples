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F66530">
        <w:t>Basic Swing Sample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F66530" w:rsidP="008C464F">
      <w:r>
        <w:t>This shows how to use Windward Reports in a Java GUI with Swing.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Java 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E51B7F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IntelliJ</w:t>
      </w:r>
      <w:proofErr w:type="spellEnd"/>
      <w:r>
        <w:t xml:space="preserve"> IDEA v</w:t>
      </w:r>
      <w:r w:rsidR="00082D7F">
        <w:t>11</w:t>
      </w:r>
      <w:r>
        <w:t xml:space="preserve">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0" w:history="1">
        <w:r w:rsidRPr="00FA5DB8">
          <w:rPr>
            <w:rStyle w:val="Hyperlink"/>
          </w:rPr>
          <w:t>http://www.jetbrains.com/idea/download/index.html</w:t>
        </w:r>
      </w:hyperlink>
    </w:p>
    <w:p w:rsidR="000239C1" w:rsidRDefault="00E51B7F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1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Minimum Java JDK v1.4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2" w:history="1">
        <w:r w:rsidRPr="00FA5DB8">
          <w:rPr>
            <w:rStyle w:val="Hyperlink"/>
          </w:rPr>
          <w:t>http://www.oracle.com/technetwork/java/javase/downloads/index.html</w:t>
        </w:r>
      </w:hyperlink>
    </w:p>
    <w:p w:rsidR="00371671" w:rsidRDefault="00E51B7F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3" w:history="1">
        <w:r w:rsidR="000239C1" w:rsidRPr="000239C1">
          <w:rPr>
            <w:rStyle w:val="Hyperlink"/>
          </w:rPr>
          <w:t>Installation Tutorial</w:t>
        </w:r>
      </w:hyperlink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 xml:space="preserve">Step One: Open the </w:t>
      </w:r>
      <w:r w:rsidR="00AA5FEB">
        <w:t>Basic Swing Form</w:t>
      </w:r>
      <w:r w:rsidRPr="003C306B">
        <w:t xml:space="preserve"> Project</w:t>
      </w:r>
    </w:p>
    <w:p w:rsidR="003C306B" w:rsidRPr="003C306B" w:rsidRDefault="0084114A" w:rsidP="0084114A">
      <w:pPr>
        <w:numPr>
          <w:ilvl w:val="0"/>
          <w:numId w:val="3"/>
        </w:numPr>
        <w:contextualSpacing/>
      </w:pPr>
      <w:r>
        <w:t xml:space="preserve">Open Windows Explorer and navigate to </w:t>
      </w:r>
      <w:r w:rsidRPr="0084114A">
        <w:t>C:\Program Files (x86)\Windward Studios\Windward Reports Java Engine\demo\Samples\Java\</w:t>
      </w:r>
      <w:proofErr w:type="spellStart"/>
      <w:r w:rsidRPr="0084114A">
        <w:t>BasicSwingForm</w:t>
      </w:r>
      <w:proofErr w:type="spellEnd"/>
    </w:p>
    <w:p w:rsidR="003C306B" w:rsidRDefault="0084114A" w:rsidP="003C306B">
      <w:pPr>
        <w:numPr>
          <w:ilvl w:val="0"/>
          <w:numId w:val="3"/>
        </w:numPr>
        <w:contextualSpacing/>
      </w:pPr>
      <w:r>
        <w:t>Double c</w:t>
      </w:r>
      <w:r w:rsidR="003C306B" w:rsidRPr="003C306B">
        <w:t xml:space="preserve">lick the </w:t>
      </w:r>
      <w:proofErr w:type="spellStart"/>
      <w:r>
        <w:t>BasicSwingForm.ipr</w:t>
      </w:r>
      <w:proofErr w:type="spellEnd"/>
      <w:r>
        <w:t xml:space="preserve"> file to open the </w:t>
      </w:r>
      <w:proofErr w:type="spellStart"/>
      <w:r>
        <w:t>IntelliJ</w:t>
      </w:r>
      <w:proofErr w:type="spellEnd"/>
      <w:r>
        <w:t xml:space="preserve"> project.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Pr="00F21C26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proofErr w:type="spellStart"/>
      <w:r w:rsidRPr="003C306B">
        <w:t>IntelliJ</w:t>
      </w:r>
      <w:proofErr w:type="spellEnd"/>
      <w:r w:rsidRPr="003C306B">
        <w:t xml:space="preserve"> window, click the run icon</w:t>
      </w:r>
      <w:r>
        <w:t>.</w:t>
      </w:r>
      <w:r>
        <w:br/>
      </w:r>
      <w:r>
        <w:br/>
      </w:r>
      <w:r w:rsidRPr="003C306B">
        <w:rPr>
          <w:i/>
          <w:iCs/>
        </w:rPr>
        <w:t>Note: If you get an error message stating ‘</w:t>
      </w:r>
      <w:proofErr w:type="gramStart"/>
      <w:r w:rsidRPr="003C306B">
        <w:rPr>
          <w:i/>
          <w:iCs/>
        </w:rPr>
        <w:t>Cannot</w:t>
      </w:r>
      <w:proofErr w:type="gramEnd"/>
      <w:r w:rsidRPr="003C306B">
        <w:rPr>
          <w:i/>
          <w:iCs/>
        </w:rPr>
        <w:t xml:space="preserve"> start compiler: the SDK is not specified for module “</w:t>
      </w:r>
      <w:r w:rsidR="00082D7F">
        <w:rPr>
          <w:i/>
          <w:iCs/>
        </w:rPr>
        <w:t>Variable</w:t>
      </w:r>
      <w:r w:rsidRPr="003C306B">
        <w:rPr>
          <w:i/>
          <w:iCs/>
        </w:rPr>
        <w:t xml:space="preserve">”’, your Java Development Kit is not correctly configured with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. </w:t>
      </w:r>
      <w:r w:rsidR="0084114A">
        <w:rPr>
          <w:i/>
          <w:iCs/>
        </w:rPr>
        <w:t>You can correct this by going to File &gt; Project Structure</w:t>
      </w:r>
      <w:bookmarkStart w:id="0" w:name="_GoBack"/>
      <w:bookmarkEnd w:id="0"/>
      <w:r w:rsidR="00C2334C">
        <w:rPr>
          <w:i/>
          <w:iCs/>
        </w:rPr>
        <w:br/>
      </w:r>
    </w:p>
    <w:p w:rsidR="00F21C26" w:rsidRPr="00F21C26" w:rsidRDefault="00F21C26" w:rsidP="00F21C26">
      <w:pPr>
        <w:pStyle w:val="ListParagraph"/>
        <w:rPr>
          <w:i/>
        </w:rPr>
      </w:pPr>
      <w:r>
        <w:rPr>
          <w:i/>
        </w:rPr>
        <w:t>Note: You may need to edit the Project settings to update the library paths to locations specific to your machine.  To do this, go to File &gt; Project Structure, then in the Modules tab select the red jar files and find the correct location.</w:t>
      </w:r>
      <w:r w:rsidR="007F7873">
        <w:rPr>
          <w:i/>
        </w:rPr>
        <w:br/>
      </w:r>
    </w:p>
    <w:p w:rsidR="00F66530" w:rsidRPr="003C306B" w:rsidRDefault="00F66530" w:rsidP="003C306B">
      <w:pPr>
        <w:pStyle w:val="ListParagraph"/>
        <w:numPr>
          <w:ilvl w:val="0"/>
          <w:numId w:val="4"/>
        </w:numPr>
      </w:pPr>
      <w:r>
        <w:t xml:space="preserve">Press “Run XML Report” or </w:t>
      </w:r>
      <w:r w:rsidR="00AA5FEB">
        <w:t>one of the other three Run Report buttons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 xml:space="preserve">In the </w:t>
      </w:r>
      <w:r w:rsidR="00AA5FEB">
        <w:t>Swing Form</w:t>
      </w:r>
      <w:r>
        <w:t xml:space="preserve"> tab in </w:t>
      </w:r>
      <w:r w:rsidR="00AA5FEB">
        <w:t>Trebuchet</w:t>
      </w:r>
      <w:r>
        <w:t>, click Source Directory.</w:t>
      </w:r>
    </w:p>
    <w:p w:rsidR="000F304A" w:rsidRDefault="003C306B" w:rsidP="00E509F9">
      <w:pPr>
        <w:pStyle w:val="ListParagraph"/>
        <w:numPr>
          <w:ilvl w:val="0"/>
          <w:numId w:val="4"/>
        </w:numPr>
      </w:pPr>
      <w:r>
        <w:t xml:space="preserve">Open </w:t>
      </w:r>
      <w:r w:rsidR="00AA5FEB">
        <w:t>the Report Test.pdf file and enjoy the results!</w:t>
      </w:r>
    </w:p>
    <w:p w:rsidR="00E509F9" w:rsidRPr="003C306B" w:rsidRDefault="00F66530" w:rsidP="00E509F9">
      <w:pPr>
        <w:pStyle w:val="ListParagraph"/>
        <w:numPr>
          <w:ilvl w:val="0"/>
          <w:numId w:val="4"/>
        </w:numPr>
      </w:pPr>
      <w:r>
        <w:t xml:space="preserve">To use </w:t>
      </w:r>
      <w:proofErr w:type="spellStart"/>
      <w:r w:rsidR="00AA5FEB">
        <w:t>IntelliJ</w:t>
      </w:r>
      <w:proofErr w:type="spellEnd"/>
      <w:r>
        <w:t xml:space="preserve"> GUI designer double click “</w:t>
      </w:r>
      <w:proofErr w:type="spellStart"/>
      <w:r>
        <w:t>SwingForm.form</w:t>
      </w:r>
      <w:proofErr w:type="spellEnd"/>
      <w:r>
        <w:t>”</w:t>
      </w:r>
    </w:p>
    <w:sectPr w:rsidR="00E509F9" w:rsidRPr="003C30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B7F" w:rsidRDefault="00E51B7F" w:rsidP="008C464F">
      <w:pPr>
        <w:spacing w:after="0" w:line="240" w:lineRule="auto"/>
      </w:pPr>
      <w:r>
        <w:separator/>
      </w:r>
    </w:p>
  </w:endnote>
  <w:endnote w:type="continuationSeparator" w:id="0">
    <w:p w:rsidR="00E51B7F" w:rsidRDefault="00E51B7F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51B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51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51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B7F" w:rsidRDefault="00E51B7F" w:rsidP="008C464F">
      <w:pPr>
        <w:spacing w:after="0" w:line="240" w:lineRule="auto"/>
      </w:pPr>
      <w:r>
        <w:separator/>
      </w:r>
    </w:p>
  </w:footnote>
  <w:footnote w:type="continuationSeparator" w:id="0">
    <w:p w:rsidR="00E51B7F" w:rsidRDefault="00E51B7F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51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51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51B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14bdc38d-aae4-4741-b385-ecaf24d811ba"/>
    <w:docVar w:name="WR_TAGS0" w:val="&lt;11.1.12.0:22&gt;eJyzKUlML1YoSy0qzszPs1Wy1DNQUtC3AwA="/>
  </w:docVars>
  <w:rsids>
    <w:rsidRoot w:val="00DF57F5"/>
    <w:rsid w:val="000239C1"/>
    <w:rsid w:val="00056C71"/>
    <w:rsid w:val="00082D7F"/>
    <w:rsid w:val="000F304A"/>
    <w:rsid w:val="00371671"/>
    <w:rsid w:val="003C306B"/>
    <w:rsid w:val="00513577"/>
    <w:rsid w:val="0066576F"/>
    <w:rsid w:val="007E4C55"/>
    <w:rsid w:val="007F7873"/>
    <w:rsid w:val="0084114A"/>
    <w:rsid w:val="008C464F"/>
    <w:rsid w:val="009264F4"/>
    <w:rsid w:val="009C2691"/>
    <w:rsid w:val="00A74161"/>
    <w:rsid w:val="00AA5FEB"/>
    <w:rsid w:val="00BE644A"/>
    <w:rsid w:val="00C2334C"/>
    <w:rsid w:val="00C6278A"/>
    <w:rsid w:val="00CA0C64"/>
    <w:rsid w:val="00DC1BD7"/>
    <w:rsid w:val="00DF57F5"/>
    <w:rsid w:val="00E509F9"/>
    <w:rsid w:val="00E51B7F"/>
    <w:rsid w:val="00EB6E4C"/>
    <w:rsid w:val="00EE2BFC"/>
    <w:rsid w:val="00F21C26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hyperlink" Target="http://wiki.windward.net/Java_Engine/Java_System_Administrators_Guide/02Installation_Java_System_Administrators_Guide/Installing_the_Java_Engine/Installing_the_Requirements_for_the_Java_Engine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ki.windward.net/Java_Engine/Java_Programmers_Guide/06Examples_Java_Programmers_Guide/Installing_IntelliJ_IDE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jetbrains.com/idea/download/index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Java_Engine/Java_System_Administrators_Guide/02Installation_Java_System_Administrators_Guide/Installing_the_Java_Engin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Marcus E. Johnson</cp:lastModifiedBy>
  <cp:revision>2</cp:revision>
  <cp:lastPrinted>2012-05-31T23:34:00Z</cp:lastPrinted>
  <dcterms:created xsi:type="dcterms:W3CDTF">2012-06-06T15:49:00Z</dcterms:created>
  <dcterms:modified xsi:type="dcterms:W3CDTF">2012-06-06T15:49:00Z</dcterms:modified>
</cp:coreProperties>
</file>