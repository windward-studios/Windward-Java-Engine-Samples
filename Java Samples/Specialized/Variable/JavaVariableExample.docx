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64F" w:rsidRDefault="008C464F" w:rsidP="008C464F">
      <w:pPr>
        <w:pStyle w:val="Title"/>
      </w:pPr>
      <w:r>
        <w:t xml:space="preserve">Running the </w:t>
      </w:r>
      <w:r w:rsidR="00DF57F5">
        <w:t xml:space="preserve">Java </w:t>
      </w:r>
      <w:r w:rsidR="00E509F9">
        <w:t>Variable Example</w:t>
      </w:r>
    </w:p>
    <w:p w:rsidR="008C464F" w:rsidRDefault="008C464F" w:rsidP="008C464F">
      <w:pPr>
        <w:pStyle w:val="Heading1"/>
      </w:pPr>
      <w:r>
        <w:t>Overview</w:t>
      </w:r>
    </w:p>
    <w:p w:rsidR="00DF57F5" w:rsidRDefault="00082D7F" w:rsidP="008C464F">
      <w:r>
        <w:t xml:space="preserve">This example shows how to input variables from inside of the engine by using a </w:t>
      </w:r>
      <w:proofErr w:type="spellStart"/>
      <w:r>
        <w:t>HashMap</w:t>
      </w:r>
      <w:proofErr w:type="spellEnd"/>
      <w:r>
        <w:t xml:space="preserve"> object.</w:t>
      </w:r>
    </w:p>
    <w:p w:rsidR="008C464F" w:rsidRDefault="008C464F" w:rsidP="008C464F">
      <w:pPr>
        <w:pStyle w:val="Heading1"/>
      </w:pPr>
      <w:r>
        <w:t>Requirements</w:t>
      </w:r>
    </w:p>
    <w:p w:rsidR="000239C1" w:rsidRDefault="000239C1" w:rsidP="000239C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Windward Reports Java Engine </w:t>
      </w:r>
    </w:p>
    <w:p w:rsidR="000239C1" w:rsidRDefault="000239C1" w:rsidP="000239C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Available from </w:t>
      </w:r>
      <w:hyperlink r:id="rId8" w:history="1">
        <w:r w:rsidRPr="00FA5DB8">
          <w:rPr>
            <w:rStyle w:val="Hyperlink"/>
          </w:rPr>
          <w:t>http://www.windward.net/downloads.php</w:t>
        </w:r>
      </w:hyperlink>
    </w:p>
    <w:p w:rsidR="000239C1" w:rsidRDefault="009264F4" w:rsidP="000239C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hyperlink r:id="rId9" w:history="1">
        <w:r w:rsidR="000239C1" w:rsidRPr="000239C1">
          <w:rPr>
            <w:rStyle w:val="Hyperlink"/>
          </w:rPr>
          <w:t>Installation Tutorial</w:t>
        </w:r>
      </w:hyperlink>
    </w:p>
    <w:p w:rsidR="000239C1" w:rsidRDefault="000239C1" w:rsidP="000239C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t>IntelliJ</w:t>
      </w:r>
      <w:proofErr w:type="spellEnd"/>
      <w:r>
        <w:t xml:space="preserve"> IDEA v</w:t>
      </w:r>
      <w:r w:rsidR="00082D7F">
        <w:t>11</w:t>
      </w:r>
      <w:r>
        <w:t xml:space="preserve"> </w:t>
      </w:r>
    </w:p>
    <w:p w:rsidR="000239C1" w:rsidRDefault="000239C1" w:rsidP="000239C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Available from </w:t>
      </w:r>
      <w:hyperlink r:id="rId10" w:history="1">
        <w:r w:rsidRPr="00FA5DB8">
          <w:rPr>
            <w:rStyle w:val="Hyperlink"/>
          </w:rPr>
          <w:t>http://www.jetbrains.com/idea/download/index.html</w:t>
        </w:r>
      </w:hyperlink>
    </w:p>
    <w:p w:rsidR="000239C1" w:rsidRDefault="009264F4" w:rsidP="000239C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hyperlink r:id="rId11" w:history="1">
        <w:r w:rsidR="000239C1" w:rsidRPr="000239C1">
          <w:rPr>
            <w:rStyle w:val="Hyperlink"/>
          </w:rPr>
          <w:t>Installation Tutorial</w:t>
        </w:r>
      </w:hyperlink>
    </w:p>
    <w:p w:rsidR="000239C1" w:rsidRDefault="000239C1" w:rsidP="000239C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Minimum Java JDK v1.4 </w:t>
      </w:r>
    </w:p>
    <w:p w:rsidR="000239C1" w:rsidRDefault="000239C1" w:rsidP="000239C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Available from </w:t>
      </w:r>
      <w:hyperlink r:id="rId12" w:history="1">
        <w:r w:rsidRPr="00FA5DB8">
          <w:rPr>
            <w:rStyle w:val="Hyperlink"/>
          </w:rPr>
          <w:t>http://www.oracle.com/technetwork/java/javase/downloads/index.html</w:t>
        </w:r>
      </w:hyperlink>
    </w:p>
    <w:p w:rsidR="00371671" w:rsidRDefault="009264F4" w:rsidP="000239C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</w:pPr>
      <w:hyperlink r:id="rId13" w:history="1">
        <w:r w:rsidR="000239C1" w:rsidRPr="000239C1">
          <w:rPr>
            <w:rStyle w:val="Hyperlink"/>
          </w:rPr>
          <w:t>Installation Tutorial</w:t>
        </w:r>
      </w:hyperlink>
    </w:p>
    <w:p w:rsidR="008C464F" w:rsidRDefault="008C464F" w:rsidP="008C464F">
      <w:pPr>
        <w:pStyle w:val="Heading1"/>
      </w:pPr>
      <w:r>
        <w:t>Tutorial</w:t>
      </w:r>
    </w:p>
    <w:p w:rsidR="003C306B" w:rsidRDefault="003C306B" w:rsidP="003C306B">
      <w:pPr>
        <w:pStyle w:val="Heading2"/>
      </w:pPr>
      <w:r w:rsidRPr="003C306B">
        <w:t>Step One: Open the Command Line Project</w:t>
      </w:r>
    </w:p>
    <w:p w:rsidR="003C306B" w:rsidRPr="003C306B" w:rsidRDefault="003C306B" w:rsidP="003C306B">
      <w:pPr>
        <w:numPr>
          <w:ilvl w:val="0"/>
          <w:numId w:val="3"/>
        </w:numPr>
        <w:contextualSpacing/>
      </w:pPr>
      <w:r w:rsidRPr="003C306B">
        <w:t xml:space="preserve">Open Catapult. (Found under Start -&gt; All Programs -&gt; Windward Studios -&gt; Windward Reports Java Engine -&gt; </w:t>
      </w:r>
      <w:r w:rsidR="00E509F9">
        <w:rPr>
          <w:rFonts w:ascii="Tahoma" w:hAnsi="Tahoma" w:cs="Tahoma"/>
          <w:color w:val="000000"/>
          <w:sz w:val="20"/>
          <w:szCs w:val="20"/>
        </w:rPr>
        <w:t>Catapult - Windward Sample Programs</w:t>
      </w:r>
      <w:bookmarkStart w:id="0" w:name="_GoBack"/>
      <w:bookmarkEnd w:id="0"/>
      <w:r w:rsidRPr="003C306B">
        <w:t>)</w:t>
      </w:r>
    </w:p>
    <w:p w:rsidR="003C306B" w:rsidRPr="003C306B" w:rsidRDefault="003C306B" w:rsidP="003C306B">
      <w:pPr>
        <w:numPr>
          <w:ilvl w:val="0"/>
          <w:numId w:val="3"/>
        </w:numPr>
        <w:contextualSpacing/>
      </w:pPr>
      <w:r w:rsidRPr="003C306B">
        <w:t xml:space="preserve">In the Catapult Menu, click the </w:t>
      </w:r>
      <w:r w:rsidR="00082D7F">
        <w:t>Variable Example</w:t>
      </w:r>
      <w:r w:rsidR="00082D7F" w:rsidRPr="003C306B">
        <w:t xml:space="preserve"> </w:t>
      </w:r>
      <w:r w:rsidRPr="003C306B">
        <w:t>Tab.</w:t>
      </w:r>
    </w:p>
    <w:p w:rsidR="003C306B" w:rsidRDefault="003C306B" w:rsidP="003C306B">
      <w:pPr>
        <w:numPr>
          <w:ilvl w:val="0"/>
          <w:numId w:val="3"/>
        </w:numPr>
        <w:contextualSpacing/>
      </w:pPr>
      <w:r w:rsidRPr="003C306B">
        <w:t xml:space="preserve">Click the </w:t>
      </w:r>
      <w:r w:rsidR="00E509F9">
        <w:t>Variable Example</w:t>
      </w:r>
      <w:r w:rsidR="00E509F9" w:rsidRPr="003C306B">
        <w:t xml:space="preserve"> </w:t>
      </w:r>
      <w:proofErr w:type="spellStart"/>
      <w:r w:rsidRPr="003C306B">
        <w:t>IntelliJ</w:t>
      </w:r>
      <w:proofErr w:type="spellEnd"/>
      <w:r w:rsidRPr="003C306B">
        <w:t xml:space="preserve"> Project File button.</w:t>
      </w:r>
    </w:p>
    <w:p w:rsidR="003C306B" w:rsidRDefault="003C306B" w:rsidP="003C306B">
      <w:pPr>
        <w:pStyle w:val="Heading2"/>
      </w:pPr>
      <w:r>
        <w:t>Step Two: Run the code</w:t>
      </w:r>
    </w:p>
    <w:p w:rsidR="003C306B" w:rsidRPr="003C306B" w:rsidRDefault="003C306B" w:rsidP="003C306B">
      <w:pPr>
        <w:pStyle w:val="ListParagraph"/>
        <w:numPr>
          <w:ilvl w:val="0"/>
          <w:numId w:val="4"/>
        </w:numPr>
      </w:pPr>
      <w:r w:rsidRPr="003C306B">
        <w:t xml:space="preserve">On the toolbar on the top of the </w:t>
      </w:r>
      <w:proofErr w:type="spellStart"/>
      <w:r w:rsidRPr="003C306B">
        <w:t>IntelliJ</w:t>
      </w:r>
      <w:proofErr w:type="spellEnd"/>
      <w:r w:rsidRPr="003C306B">
        <w:t xml:space="preserve"> window, click the run icon</w:t>
      </w:r>
      <w:r>
        <w:t>.</w:t>
      </w:r>
      <w:r>
        <w:br/>
      </w:r>
      <w:r>
        <w:br/>
      </w:r>
      <w:r w:rsidRPr="003C306B">
        <w:rPr>
          <w:i/>
          <w:iCs/>
        </w:rPr>
        <w:t>Note: If you get an error message stating ‘</w:t>
      </w:r>
      <w:proofErr w:type="gramStart"/>
      <w:r w:rsidRPr="003C306B">
        <w:rPr>
          <w:i/>
          <w:iCs/>
        </w:rPr>
        <w:t>Cannot</w:t>
      </w:r>
      <w:proofErr w:type="gramEnd"/>
      <w:r w:rsidRPr="003C306B">
        <w:rPr>
          <w:i/>
          <w:iCs/>
        </w:rPr>
        <w:t xml:space="preserve"> start compiler: the SDK is not specified for module “</w:t>
      </w:r>
      <w:r w:rsidR="00082D7F">
        <w:rPr>
          <w:i/>
          <w:iCs/>
        </w:rPr>
        <w:t>Variable</w:t>
      </w:r>
      <w:r w:rsidRPr="003C306B">
        <w:rPr>
          <w:i/>
          <w:iCs/>
        </w:rPr>
        <w:t xml:space="preserve">”’, your Java Development Kit is not correctly configured with </w:t>
      </w:r>
      <w:proofErr w:type="spellStart"/>
      <w:r w:rsidRPr="003C306B">
        <w:rPr>
          <w:i/>
          <w:iCs/>
        </w:rPr>
        <w:t>IntelliJ</w:t>
      </w:r>
      <w:proofErr w:type="spellEnd"/>
      <w:r w:rsidRPr="003C306B">
        <w:rPr>
          <w:i/>
          <w:iCs/>
        </w:rPr>
        <w:t xml:space="preserve">. See our documentation on installing and Configuring </w:t>
      </w:r>
      <w:proofErr w:type="spellStart"/>
      <w:r w:rsidRPr="003C306B">
        <w:rPr>
          <w:i/>
          <w:iCs/>
        </w:rPr>
        <w:t>IntelliJ</w:t>
      </w:r>
      <w:proofErr w:type="spellEnd"/>
      <w:r w:rsidRPr="003C306B">
        <w:rPr>
          <w:i/>
          <w:iCs/>
        </w:rPr>
        <w:t xml:space="preserve"> for assistance</w:t>
      </w:r>
      <w:r>
        <w:rPr>
          <w:i/>
          <w:iCs/>
        </w:rPr>
        <w:t>.</w:t>
      </w:r>
    </w:p>
    <w:p w:rsidR="003C306B" w:rsidRDefault="003C306B" w:rsidP="003C306B">
      <w:pPr>
        <w:pStyle w:val="ListParagraph"/>
        <w:numPr>
          <w:ilvl w:val="0"/>
          <w:numId w:val="4"/>
        </w:numPr>
      </w:pPr>
      <w:r>
        <w:t>In the Command-Line tab in Catapult, click Source Directory.</w:t>
      </w:r>
    </w:p>
    <w:p w:rsidR="000F304A" w:rsidRDefault="003C306B" w:rsidP="00E509F9">
      <w:pPr>
        <w:pStyle w:val="ListParagraph"/>
        <w:numPr>
          <w:ilvl w:val="0"/>
          <w:numId w:val="4"/>
        </w:numPr>
      </w:pPr>
      <w:r>
        <w:t xml:space="preserve">Open the </w:t>
      </w:r>
      <w:r w:rsidR="00E509F9">
        <w:t>Variable Example test</w:t>
      </w:r>
      <w:r>
        <w:t>.pdf file – your report output.</w:t>
      </w:r>
    </w:p>
    <w:p w:rsidR="00E509F9" w:rsidRPr="003C306B" w:rsidRDefault="00E509F9" w:rsidP="00E509F9">
      <w:pPr>
        <w:pStyle w:val="ListParagraph"/>
        <w:numPr>
          <w:ilvl w:val="0"/>
          <w:numId w:val="4"/>
        </w:numPr>
      </w:pPr>
      <w:r>
        <w:t>Change the number on this line “</w:t>
      </w:r>
      <w:proofErr w:type="spellStart"/>
      <w:proofErr w:type="gramStart"/>
      <w:r w:rsidRPr="00E509F9">
        <w:t>map.put</w:t>
      </w:r>
      <w:proofErr w:type="spellEnd"/>
      <w:r w:rsidRPr="00E509F9">
        <w:t>(</w:t>
      </w:r>
      <w:proofErr w:type="gramEnd"/>
      <w:r w:rsidRPr="00E509F9">
        <w:t>"var1", "10537");</w:t>
      </w:r>
      <w:r>
        <w:t>” to change the output.</w:t>
      </w:r>
    </w:p>
    <w:sectPr w:rsidR="00E509F9" w:rsidRPr="003C306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4F4" w:rsidRDefault="009264F4" w:rsidP="008C464F">
      <w:pPr>
        <w:spacing w:after="0" w:line="240" w:lineRule="auto"/>
      </w:pPr>
      <w:r>
        <w:separator/>
      </w:r>
    </w:p>
  </w:endnote>
  <w:endnote w:type="continuationSeparator" w:id="0">
    <w:p w:rsidR="009264F4" w:rsidRDefault="009264F4" w:rsidP="008C4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9264F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9264F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9264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4F4" w:rsidRDefault="009264F4" w:rsidP="008C464F">
      <w:pPr>
        <w:spacing w:after="0" w:line="240" w:lineRule="auto"/>
      </w:pPr>
      <w:r>
        <w:separator/>
      </w:r>
    </w:p>
  </w:footnote>
  <w:footnote w:type="continuationSeparator" w:id="0">
    <w:p w:rsidR="009264F4" w:rsidRDefault="009264F4" w:rsidP="008C46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9264F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9264F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4F2" w:rsidRDefault="009264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F069D"/>
    <w:multiLevelType w:val="hybridMultilevel"/>
    <w:tmpl w:val="BF780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4270C"/>
    <w:multiLevelType w:val="multilevel"/>
    <w:tmpl w:val="3B14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5F1ABA"/>
    <w:multiLevelType w:val="hybridMultilevel"/>
    <w:tmpl w:val="FBBA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A66E8D"/>
    <w:multiLevelType w:val="multilevel"/>
    <w:tmpl w:val="3B14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WR_METADATA_KEY" w:val="880490c0-28a1-47c4-a75b-3869007ee4f9"/>
    <w:docVar w:name="WR_TAGS0" w:val="&lt;11.1.12.0:22&gt;eJyzKUlML1YoSy0qzszPs1Wy1DNQUtC3AwA="/>
  </w:docVars>
  <w:rsids>
    <w:rsidRoot w:val="00DF57F5"/>
    <w:rsid w:val="000239C1"/>
    <w:rsid w:val="00056C71"/>
    <w:rsid w:val="00082D7F"/>
    <w:rsid w:val="000F304A"/>
    <w:rsid w:val="00371671"/>
    <w:rsid w:val="003C306B"/>
    <w:rsid w:val="0066576F"/>
    <w:rsid w:val="007E4C55"/>
    <w:rsid w:val="008C464F"/>
    <w:rsid w:val="009264F4"/>
    <w:rsid w:val="00BE644A"/>
    <w:rsid w:val="00CA0C64"/>
    <w:rsid w:val="00DC1BD7"/>
    <w:rsid w:val="00DF57F5"/>
    <w:rsid w:val="00E509F9"/>
    <w:rsid w:val="00FD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4F"/>
    <w:pPr>
      <w:keepNext/>
      <w:keepLines/>
      <w:pBdr>
        <w:top w:val="dotted" w:sz="4" w:space="1" w:color="auto"/>
      </w:pBdr>
      <w:spacing w:before="480" w:after="0"/>
      <w:outlineLvl w:val="0"/>
    </w:pPr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C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0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64F"/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C464F"/>
    <w:pPr>
      <w:spacing w:after="300" w:line="240" w:lineRule="auto"/>
      <w:contextualSpacing/>
    </w:pPr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464F"/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C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8C464F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8C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8C464F"/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8C46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464F"/>
    <w:pPr>
      <w:ind w:left="720"/>
      <w:contextualSpacing/>
    </w:pPr>
    <w:rPr>
      <w:rFonts w:eastAsia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CA0C64"/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paragraph" w:customStyle="1" w:styleId="Code">
    <w:name w:val="Code"/>
    <w:basedOn w:val="Normal"/>
    <w:qFormat/>
    <w:rsid w:val="007E4C55"/>
    <w:pPr>
      <w:shd w:val="clear" w:color="auto" w:fill="F2F2F2" w:themeFill="background1" w:themeFillShade="F2"/>
      <w:spacing w:before="360" w:after="360" w:line="240" w:lineRule="auto"/>
      <w:contextualSpacing/>
    </w:pPr>
    <w:rPr>
      <w:rFonts w:ascii="Courier" w:hAnsi="Courier"/>
      <w:color w:val="080808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06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4F"/>
    <w:pPr>
      <w:keepNext/>
      <w:keepLines/>
      <w:pBdr>
        <w:top w:val="dotted" w:sz="4" w:space="1" w:color="auto"/>
      </w:pBdr>
      <w:spacing w:before="480" w:after="0"/>
      <w:outlineLvl w:val="0"/>
    </w:pPr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C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0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64F"/>
    <w:rPr>
      <w:rFonts w:ascii="Arial" w:eastAsiaTheme="majorEastAsia" w:hAnsi="Arial" w:cstheme="majorBidi"/>
      <w:b/>
      <w:bCs/>
      <w:color w:val="C7A733"/>
      <w:sz w:val="36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C464F"/>
    <w:pPr>
      <w:spacing w:after="300" w:line="240" w:lineRule="auto"/>
      <w:contextualSpacing/>
    </w:pPr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464F"/>
    <w:rPr>
      <w:rFonts w:ascii="Arial" w:eastAsiaTheme="majorEastAsia" w:hAnsi="Arial" w:cstheme="majorBidi"/>
      <w:color w:val="0D0D0D" w:themeColor="text1" w:themeTint="F2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C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8C464F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8C464F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8C464F"/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8C46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464F"/>
    <w:pPr>
      <w:ind w:left="720"/>
      <w:contextualSpacing/>
    </w:pPr>
    <w:rPr>
      <w:rFonts w:eastAsia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CA0C64"/>
    <w:rPr>
      <w:rFonts w:asciiTheme="majorHAnsi" w:eastAsiaTheme="majorEastAsia" w:hAnsiTheme="majorHAnsi" w:cstheme="majorBidi"/>
      <w:b/>
      <w:bCs/>
      <w:color w:val="C7A733"/>
      <w:sz w:val="26"/>
      <w:szCs w:val="26"/>
    </w:rPr>
  </w:style>
  <w:style w:type="paragraph" w:customStyle="1" w:styleId="Code">
    <w:name w:val="Code"/>
    <w:basedOn w:val="Normal"/>
    <w:qFormat/>
    <w:rsid w:val="007E4C55"/>
    <w:pPr>
      <w:shd w:val="clear" w:color="auto" w:fill="F2F2F2" w:themeFill="background1" w:themeFillShade="F2"/>
      <w:spacing w:before="360" w:after="360" w:line="240" w:lineRule="auto"/>
      <w:contextualSpacing/>
    </w:pPr>
    <w:rPr>
      <w:rFonts w:ascii="Courier" w:hAnsi="Courier"/>
      <w:color w:val="080808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06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6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03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6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96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36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93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455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1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4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4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66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37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99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80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369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4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1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7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54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5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7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53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04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42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0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63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8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32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15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62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093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6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8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8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35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08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4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96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61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5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9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14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8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94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90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19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329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840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ndward.net/downloads.php" TargetMode="External"/><Relationship Id="rId13" Type="http://schemas.openxmlformats.org/officeDocument/2006/relationships/hyperlink" Target="http://wiki.windward.net/Java_Engine/Java_System_Administrators_Guide/02Installation_Java_System_Administrators_Guide/Installing_the_Java_Engine/Installing_the_Requirements_for_the_Java_Engine" TargetMode="External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oracle.com/technetwork/java/javase/downloads/index.html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iki.windward.net/Java_Engine/Java_Programmers_Guide/06Examples_Java_Programmers_Guide/Installing_IntelliJ_IDEA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www.jetbrains.com/idea/download/index.html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://wiki.windward.net/Java_Engine/Java_System_Administrators_Guide/02Installation_Java_System_Administrators_Guide/Installing_the_Java_Engine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r\AppData\Roaming\Microsoft\Templates\TrebuchetWalkthroug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TrebuchetWalkthrough.dotx</Template>
  <TotalTime>2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Ramirez</dc:creator>
  <cp:lastModifiedBy>Matt W. Abboud</cp:lastModifiedBy>
  <cp:revision>4</cp:revision>
  <dcterms:created xsi:type="dcterms:W3CDTF">2012-05-29T20:27:00Z</dcterms:created>
  <dcterms:modified xsi:type="dcterms:W3CDTF">2012-05-29T20:29:00Z</dcterms:modified>
</cp:coreProperties>
</file>