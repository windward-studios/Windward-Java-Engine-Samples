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7C7" w:rsidRDefault="00CD07C7" w:rsidP="00CD07C7">
      <w:pPr>
        <w:pStyle w:val="Title"/>
      </w:pPr>
      <w:r>
        <w:t xml:space="preserve">Running the Java Custom </w:t>
      </w:r>
      <w:r w:rsidR="00F4474D">
        <w:t xml:space="preserve">Callback </w:t>
      </w:r>
      <w:r>
        <w:t>Example</w:t>
      </w:r>
    </w:p>
    <w:p w:rsidR="00CD07C7" w:rsidRDefault="00CD07C7" w:rsidP="00CD07C7">
      <w:pPr>
        <w:pStyle w:val="Heading1"/>
      </w:pPr>
      <w:r>
        <w:t>Overview</w:t>
      </w:r>
    </w:p>
    <w:p w:rsidR="00CD07C7" w:rsidRPr="009011A2" w:rsidRDefault="00CD07C7" w:rsidP="00CD07C7">
      <w:r w:rsidRPr="009011A2">
        <w:t>These files can be used to create a WindwardCustom</w:t>
      </w:r>
      <w:r w:rsidR="00F4474D">
        <w:t>Callback</w:t>
      </w:r>
      <w:r w:rsidRPr="009011A2">
        <w:t xml:space="preserve">.jar file </w:t>
      </w:r>
      <w:r w:rsidR="00CA5205">
        <w:t>containing your own custom callbacks</w:t>
      </w:r>
      <w:r w:rsidRPr="009011A2">
        <w:t xml:space="preserve">, </w:t>
      </w:r>
      <w:r w:rsidR="00CA5205">
        <w:t>which are called by the Windward Java engine during particular events</w:t>
      </w:r>
      <w:r w:rsidRPr="009011A2">
        <w:t>, version 1</w:t>
      </w:r>
      <w:r w:rsidR="00F4474D">
        <w:t>3</w:t>
      </w:r>
      <w:r w:rsidR="00900D33">
        <w:t>.0.0.0 or newer is required.</w:t>
      </w:r>
    </w:p>
    <w:p w:rsidR="00CD07C7" w:rsidRDefault="00CD07C7" w:rsidP="00CD07C7">
      <w:r w:rsidRPr="009011A2">
        <w:t xml:space="preserve">The </w:t>
      </w:r>
      <w:r w:rsidRPr="009011A2">
        <w:rPr>
          <w:i/>
          <w:iCs/>
        </w:rPr>
        <w:t>Custom</w:t>
      </w:r>
      <w:r w:rsidR="00F4474D">
        <w:rPr>
          <w:i/>
          <w:iCs/>
        </w:rPr>
        <w:t>Callback</w:t>
      </w:r>
      <w:r w:rsidRPr="009011A2">
        <w:rPr>
          <w:i/>
          <w:iCs/>
        </w:rPr>
        <w:t>Example.ipr</w:t>
      </w:r>
      <w:r w:rsidRPr="009011A2">
        <w:t xml:space="preserve"> is a project file for IntelliJ, a Java IDE.</w:t>
      </w:r>
    </w:p>
    <w:p w:rsidR="00CD07C7" w:rsidRDefault="00CD07C7" w:rsidP="00CD07C7">
      <w:pPr>
        <w:pStyle w:val="Heading1"/>
      </w:pPr>
      <w:r>
        <w:t>Important Notes</w:t>
      </w:r>
    </w:p>
    <w:p w:rsidR="00CD07C7" w:rsidRPr="009011A2" w:rsidRDefault="00CD07C7" w:rsidP="00CD07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011A2">
        <w:rPr>
          <w:rFonts w:eastAsia="Times New Roman" w:cstheme="minorHAnsi"/>
        </w:rPr>
        <w:t xml:space="preserve">Compile using Java version </w:t>
      </w:r>
      <w:r w:rsidRPr="009011A2">
        <w:rPr>
          <w:rFonts w:eastAsia="Times New Roman" w:cstheme="minorHAnsi"/>
          <w:i/>
          <w:iCs/>
        </w:rPr>
        <w:t>1.4</w:t>
      </w:r>
      <w:r w:rsidRPr="009011A2">
        <w:rPr>
          <w:rFonts w:eastAsia="Times New Roman" w:cstheme="minorHAnsi"/>
        </w:rPr>
        <w:t xml:space="preserve"> or earlier.</w:t>
      </w:r>
    </w:p>
    <w:p w:rsidR="00CD07C7" w:rsidRPr="009011A2" w:rsidRDefault="00CD07C7" w:rsidP="00CD07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011A2">
        <w:rPr>
          <w:rFonts w:eastAsia="Times New Roman" w:cstheme="minorHAnsi"/>
        </w:rPr>
        <w:t>Do not change the version of the JAR created using this code.</w:t>
      </w:r>
    </w:p>
    <w:p w:rsidR="00CD07C7" w:rsidRPr="009011A2" w:rsidRDefault="00CD07C7" w:rsidP="00CD07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011A2">
        <w:rPr>
          <w:rFonts w:eastAsia="Times New Roman" w:cstheme="minorHAnsi"/>
        </w:rPr>
        <w:t>To use, replace the assembly of the same (WindwardCustom</w:t>
      </w:r>
      <w:r w:rsidR="00F4474D">
        <w:rPr>
          <w:rFonts w:eastAsia="Times New Roman" w:cstheme="minorHAnsi"/>
        </w:rPr>
        <w:t>Callback</w:t>
      </w:r>
      <w:r w:rsidRPr="009011A2">
        <w:rPr>
          <w:rFonts w:eastAsia="Times New Roman" w:cstheme="minorHAnsi"/>
        </w:rPr>
        <w:t>.jar) name</w:t>
      </w:r>
      <w:r w:rsidR="00F4474D">
        <w:rPr>
          <w:rFonts w:eastAsia="Times New Roman" w:cstheme="minorHAnsi"/>
        </w:rPr>
        <w:t xml:space="preserve"> if it exists in the folder</w:t>
      </w:r>
      <w:r w:rsidRPr="009011A2">
        <w:rPr>
          <w:rFonts w:eastAsia="Times New Roman" w:cstheme="minorHAnsi"/>
        </w:rPr>
        <w:t xml:space="preserve"> where you installed the Java engine.</w:t>
      </w:r>
      <w:r w:rsidR="00F4474D">
        <w:rPr>
          <w:rFonts w:eastAsia="Times New Roman" w:cstheme="minorHAnsi"/>
        </w:rPr>
        <w:t xml:space="preserve"> </w:t>
      </w:r>
    </w:p>
    <w:p w:rsidR="00CD07C7" w:rsidRPr="003C14D6" w:rsidRDefault="00CD07C7" w:rsidP="00CD07C7">
      <w:pPr>
        <w:pStyle w:val="Heading1"/>
      </w:pPr>
      <w:r w:rsidRPr="003C14D6">
        <w:t>Requirements</w:t>
      </w:r>
    </w:p>
    <w:p w:rsidR="00CD07C7" w:rsidRPr="009011A2" w:rsidRDefault="00CD07C7" w:rsidP="00CD07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011A2">
        <w:rPr>
          <w:rFonts w:eastAsia="Times New Roman" w:cstheme="minorHAnsi"/>
        </w:rPr>
        <w:t xml:space="preserve">Windward Reports Java Engine </w:t>
      </w:r>
    </w:p>
    <w:p w:rsidR="00CD07C7" w:rsidRPr="009011A2" w:rsidRDefault="00CD07C7" w:rsidP="002A1C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011A2">
        <w:rPr>
          <w:rFonts w:eastAsia="Times New Roman" w:cstheme="minorHAnsi"/>
        </w:rPr>
        <w:t xml:space="preserve">Available from the </w:t>
      </w:r>
      <w:hyperlink r:id="rId7" w:tgtFrame="_blank" w:tooltip="http://www.windwardreports.com/downloads.htm" w:history="1">
        <w:r w:rsidRPr="009011A2">
          <w:rPr>
            <w:rFonts w:eastAsia="Times New Roman" w:cstheme="minorHAnsi"/>
            <w:color w:val="0000FF"/>
            <w:u w:val="single"/>
          </w:rPr>
          <w:t>Windward downloads</w:t>
        </w:r>
      </w:hyperlink>
      <w:r w:rsidRPr="009011A2">
        <w:rPr>
          <w:rFonts w:eastAsia="Times New Roman" w:cstheme="minorHAnsi"/>
        </w:rPr>
        <w:t xml:space="preserve"> page.</w:t>
      </w:r>
      <w:r w:rsidR="002A1CF1" w:rsidRPr="009011A2">
        <w:rPr>
          <w:rFonts w:eastAsia="Times New Roman" w:cstheme="minorHAnsi"/>
        </w:rPr>
        <w:t xml:space="preserve"> </w:t>
      </w:r>
    </w:p>
    <w:p w:rsidR="00CD07C7" w:rsidRPr="009011A2" w:rsidRDefault="00CD07C7" w:rsidP="00CD07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011A2">
        <w:rPr>
          <w:rFonts w:eastAsia="Times New Roman" w:cstheme="minorHAnsi"/>
        </w:rPr>
        <w:t xml:space="preserve">IntelliJ IDEA </w:t>
      </w:r>
    </w:p>
    <w:p w:rsidR="00CD07C7" w:rsidRDefault="00CD07C7" w:rsidP="002A1CF1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9011A2">
        <w:rPr>
          <w:rFonts w:eastAsia="Times New Roman" w:cstheme="minorHAnsi"/>
        </w:rPr>
        <w:t xml:space="preserve">Available from </w:t>
      </w:r>
      <w:hyperlink r:id="rId8" w:tgtFrame="_blank" w:tooltip="http://www.jetbrains.com/idea/download/index.html" w:history="1">
        <w:r w:rsidRPr="009011A2">
          <w:rPr>
            <w:rFonts w:eastAsia="Times New Roman" w:cstheme="minorHAnsi"/>
            <w:color w:val="0000FF"/>
            <w:u w:val="single"/>
          </w:rPr>
          <w:t>http://www.jetbrains.com/idea/download/index.html</w:t>
        </w:r>
      </w:hyperlink>
      <w:r>
        <w:t>Tutorial</w:t>
      </w:r>
    </w:p>
    <w:p w:rsidR="00CD07C7" w:rsidRDefault="00CD07C7" w:rsidP="00CD07C7">
      <w:pPr>
        <w:pStyle w:val="Heading2"/>
      </w:pPr>
      <w:r w:rsidRPr="009011A2">
        <w:t xml:space="preserve">Step 1: Creating Custom </w:t>
      </w:r>
      <w:r w:rsidR="00F4474D">
        <w:t>Callbacks</w:t>
      </w:r>
    </w:p>
    <w:p w:rsidR="00CD07C7" w:rsidRPr="009011A2" w:rsidRDefault="00CD07C7" w:rsidP="00CD07C7">
      <w:pPr>
        <w:numPr>
          <w:ilvl w:val="0"/>
          <w:numId w:val="5"/>
        </w:numPr>
      </w:pPr>
      <w:r w:rsidRPr="009011A2">
        <w:t>Open Catapult. (Found under Start -&gt; All Programs -&gt; Windward Studios -&gt; Windward Reports Java Engine -&gt; Java Engine Help Launcher)</w:t>
      </w:r>
    </w:p>
    <w:p w:rsidR="00CD07C7" w:rsidRPr="009011A2" w:rsidRDefault="00CD07C7" w:rsidP="00CD07C7">
      <w:pPr>
        <w:numPr>
          <w:ilvl w:val="0"/>
          <w:numId w:val="5"/>
        </w:numPr>
      </w:pPr>
      <w:r w:rsidRPr="009011A2">
        <w:t>In the Catapult menu, click the Custom</w:t>
      </w:r>
      <w:r w:rsidR="00F4474D">
        <w:t>Callback</w:t>
      </w:r>
      <w:r w:rsidRPr="009011A2">
        <w:t xml:space="preserve"> tab.</w:t>
      </w:r>
    </w:p>
    <w:p w:rsidR="00CD07C7" w:rsidRPr="009011A2" w:rsidRDefault="00CD07C7" w:rsidP="00CD07C7">
      <w:pPr>
        <w:numPr>
          <w:ilvl w:val="0"/>
          <w:numId w:val="5"/>
        </w:numPr>
      </w:pPr>
      <w:r w:rsidRPr="009011A2">
        <w:t>Click the Project file button.</w:t>
      </w:r>
    </w:p>
    <w:p w:rsidR="00CD07C7" w:rsidRPr="009011A2" w:rsidRDefault="00CD07C7" w:rsidP="00F4474D">
      <w:r w:rsidRPr="009011A2">
        <w:rPr>
          <w:i/>
          <w:iCs/>
        </w:rPr>
        <w:t>In the file WindwardCustom</w:t>
      </w:r>
      <w:r w:rsidR="00F4474D">
        <w:rPr>
          <w:i/>
          <w:iCs/>
        </w:rPr>
        <w:t>Callbacks</w:t>
      </w:r>
      <w:r w:rsidRPr="009011A2">
        <w:rPr>
          <w:i/>
          <w:iCs/>
        </w:rPr>
        <w:t xml:space="preserve">.java, </w:t>
      </w:r>
      <w:r w:rsidR="00F4474D">
        <w:rPr>
          <w:i/>
          <w:iCs/>
        </w:rPr>
        <w:t>you can replace the code called in the Callbacks listed. Currently the only callback used is “</w:t>
      </w:r>
      <w:r w:rsidR="00F4474D" w:rsidRPr="00F4474D">
        <w:rPr>
          <w:i/>
          <w:iCs/>
        </w:rPr>
        <w:t>ApproveSelect</w:t>
      </w:r>
      <w:r w:rsidR="00F4474D">
        <w:rPr>
          <w:i/>
          <w:iCs/>
        </w:rPr>
        <w:t>” which is called whenever the engine makes a call to your datasource. You can approve a select by just returning t</w:t>
      </w:r>
      <w:r w:rsidR="00CA5205">
        <w:rPr>
          <w:i/>
          <w:iCs/>
        </w:rPr>
        <w:t>he select passed in, modify the</w:t>
      </w:r>
      <w:r w:rsidR="00F4474D">
        <w:rPr>
          <w:i/>
          <w:iCs/>
        </w:rPr>
        <w:t xml:space="preserve"> select and return it or deny it by throwing a datasourceexception.</w:t>
      </w:r>
      <w:r w:rsidRPr="009011A2">
        <w:br/>
      </w:r>
    </w:p>
    <w:p w:rsidR="00CD07C7" w:rsidRPr="009011A2" w:rsidRDefault="00CD07C7" w:rsidP="00F4474D">
      <w:pPr>
        <w:pStyle w:val="ListParagraph"/>
        <w:numPr>
          <w:ilvl w:val="0"/>
          <w:numId w:val="5"/>
        </w:numPr>
      </w:pPr>
      <w:r w:rsidRPr="009011A2">
        <w:t>Click Build, Rebuild Project.</w:t>
      </w:r>
    </w:p>
    <w:p w:rsidR="00CD07C7" w:rsidRDefault="00CD07C7" w:rsidP="00CD07C7">
      <w:pPr>
        <w:pStyle w:val="Heading2"/>
      </w:pPr>
      <w:r w:rsidRPr="009011A2">
        <w:lastRenderedPageBreak/>
        <w:t>Step 2: Installing WindwardCustom</w:t>
      </w:r>
      <w:r w:rsidR="00900D33">
        <w:t>Callbacks</w:t>
      </w:r>
      <w:r w:rsidRPr="009011A2">
        <w:t>.jar for use with the Java Engine</w:t>
      </w:r>
    </w:p>
    <w:p w:rsidR="00CD07C7" w:rsidRPr="009011A2" w:rsidRDefault="00CD07C7" w:rsidP="00CD07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011A2">
        <w:rPr>
          <w:rFonts w:eastAsia="Times New Roman" w:cstheme="minorHAnsi"/>
        </w:rPr>
        <w:t xml:space="preserve">In Catapult’s Custom </w:t>
      </w:r>
      <w:r w:rsidR="00512AA1">
        <w:rPr>
          <w:rFonts w:eastAsia="Times New Roman" w:cstheme="minorHAnsi"/>
        </w:rPr>
        <w:t>Callbacks</w:t>
      </w:r>
      <w:r w:rsidRPr="009011A2">
        <w:rPr>
          <w:rFonts w:eastAsia="Times New Roman" w:cstheme="minorHAnsi"/>
        </w:rPr>
        <w:t xml:space="preserve"> tab, click the source button.</w:t>
      </w:r>
    </w:p>
    <w:p w:rsidR="00CD07C7" w:rsidRPr="009011A2" w:rsidRDefault="00CD07C7" w:rsidP="00CD07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011A2">
        <w:rPr>
          <w:rFonts w:eastAsia="Times New Roman" w:cstheme="minorHAnsi"/>
        </w:rPr>
        <w:t>In the source folder, go to out, artifacts, WindwardCustom</w:t>
      </w:r>
      <w:r w:rsidR="00900D33">
        <w:rPr>
          <w:rFonts w:eastAsia="Times New Roman" w:cstheme="minorHAnsi"/>
        </w:rPr>
        <w:t>Callbacks</w:t>
      </w:r>
      <w:r w:rsidRPr="009011A2">
        <w:rPr>
          <w:rFonts w:eastAsia="Times New Roman" w:cstheme="minorHAnsi"/>
        </w:rPr>
        <w:t>.</w:t>
      </w:r>
    </w:p>
    <w:p w:rsidR="00CD07C7" w:rsidRPr="009011A2" w:rsidRDefault="00CD07C7" w:rsidP="00CD07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011A2">
        <w:rPr>
          <w:rFonts w:eastAsia="Times New Roman" w:cstheme="minorHAnsi"/>
        </w:rPr>
        <w:t>Copy the file WindwardCustom</w:t>
      </w:r>
      <w:r w:rsidR="00900D33">
        <w:rPr>
          <w:rFonts w:eastAsia="Times New Roman" w:cstheme="minorHAnsi"/>
        </w:rPr>
        <w:t>Callbacks</w:t>
      </w:r>
      <w:r w:rsidRPr="009011A2">
        <w:rPr>
          <w:rFonts w:eastAsia="Times New Roman" w:cstheme="minorHAnsi"/>
        </w:rPr>
        <w:t>.jar</w:t>
      </w:r>
    </w:p>
    <w:p w:rsidR="00CD07C7" w:rsidRPr="009011A2" w:rsidRDefault="00CD07C7" w:rsidP="00CD07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011A2">
        <w:rPr>
          <w:rFonts w:eastAsia="Times New Roman" w:cstheme="minorHAnsi"/>
        </w:rPr>
        <w:t>Navigate to the install directory of the Java Engine.</w:t>
      </w:r>
    </w:p>
    <w:p w:rsidR="00CD07C7" w:rsidRPr="009011A2" w:rsidRDefault="00CD07C7" w:rsidP="00F728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011A2">
        <w:rPr>
          <w:rFonts w:eastAsia="Times New Roman" w:cstheme="minorHAnsi"/>
        </w:rPr>
        <w:t xml:space="preserve">Open the folder </w:t>
      </w:r>
      <w:r w:rsidR="00F7288D">
        <w:rPr>
          <w:rFonts w:eastAsia="Times New Roman" w:cstheme="minorHAnsi"/>
        </w:rPr>
        <w:t>jar</w:t>
      </w:r>
      <w:r w:rsidRPr="009011A2">
        <w:rPr>
          <w:rFonts w:eastAsia="Times New Roman" w:cstheme="minorHAnsi"/>
        </w:rPr>
        <w:t>.</w:t>
      </w:r>
    </w:p>
    <w:p w:rsidR="00CD07C7" w:rsidRPr="009011A2" w:rsidRDefault="00CD07C7" w:rsidP="00CD07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011A2">
        <w:rPr>
          <w:rFonts w:eastAsia="Times New Roman" w:cstheme="minorHAnsi"/>
        </w:rPr>
        <w:t>Delete the current WindwardCustom</w:t>
      </w:r>
      <w:r w:rsidR="00900D33">
        <w:rPr>
          <w:rFonts w:eastAsia="Times New Roman" w:cstheme="minorHAnsi"/>
        </w:rPr>
        <w:t>Callbacks</w:t>
      </w:r>
      <w:r w:rsidRPr="009011A2">
        <w:rPr>
          <w:rFonts w:eastAsia="Times New Roman" w:cstheme="minorHAnsi"/>
        </w:rPr>
        <w:t>.jar file</w:t>
      </w:r>
      <w:r w:rsidR="00900D33">
        <w:rPr>
          <w:rFonts w:eastAsia="Times New Roman" w:cstheme="minorHAnsi"/>
        </w:rPr>
        <w:t xml:space="preserve"> if it exists</w:t>
      </w:r>
      <w:r w:rsidRPr="009011A2">
        <w:rPr>
          <w:rFonts w:eastAsia="Times New Roman" w:cstheme="minorHAnsi"/>
        </w:rPr>
        <w:t>.</w:t>
      </w:r>
    </w:p>
    <w:p w:rsidR="00CD07C7" w:rsidRPr="009011A2" w:rsidRDefault="00CD07C7" w:rsidP="00CD07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011A2">
        <w:rPr>
          <w:rFonts w:eastAsia="Times New Roman" w:cstheme="minorHAnsi"/>
        </w:rPr>
        <w:t>Paste your new file in its place.</w:t>
      </w:r>
      <w:bookmarkStart w:id="0" w:name="_GoBack"/>
      <w:bookmarkEnd w:id="0"/>
    </w:p>
    <w:p w:rsidR="00CD07C7" w:rsidRPr="009011A2" w:rsidRDefault="00CD07C7" w:rsidP="00CD07C7"/>
    <w:p w:rsidR="00CD07C7" w:rsidRDefault="00CD07C7" w:rsidP="00CD07C7"/>
    <w:p w:rsidR="009011A2" w:rsidRPr="00CD07C7" w:rsidRDefault="009011A2" w:rsidP="00CD07C7"/>
    <w:sectPr w:rsidR="009011A2" w:rsidRPr="00CD07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AE7" w:rsidRDefault="008F1AE7" w:rsidP="008C464F">
      <w:pPr>
        <w:spacing w:after="0" w:line="240" w:lineRule="auto"/>
      </w:pPr>
      <w:r>
        <w:separator/>
      </w:r>
    </w:p>
  </w:endnote>
  <w:endnote w:type="continuationSeparator" w:id="0">
    <w:p w:rsidR="008F1AE7" w:rsidRDefault="008F1AE7" w:rsidP="008C4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4F2" w:rsidRDefault="00512A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4F2" w:rsidRDefault="00512A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4F2" w:rsidRDefault="00512A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AE7" w:rsidRDefault="008F1AE7" w:rsidP="008C464F">
      <w:pPr>
        <w:spacing w:after="0" w:line="240" w:lineRule="auto"/>
      </w:pPr>
      <w:r>
        <w:separator/>
      </w:r>
    </w:p>
  </w:footnote>
  <w:footnote w:type="continuationSeparator" w:id="0">
    <w:p w:rsidR="008F1AE7" w:rsidRDefault="008F1AE7" w:rsidP="008C4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4F2" w:rsidRDefault="00512A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4F2" w:rsidRDefault="00512AA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4F2" w:rsidRDefault="00512A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4270C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8C7994"/>
    <w:multiLevelType w:val="multilevel"/>
    <w:tmpl w:val="DDAC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307B02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5F1ABA"/>
    <w:multiLevelType w:val="hybridMultilevel"/>
    <w:tmpl w:val="FBBA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0E2C5D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56289D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234DDC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  <w:lvlOverride w:ilvl="0">
      <w:startOverride w:val="4"/>
    </w:lvlOverride>
  </w:num>
  <w:num w:numId="7">
    <w:abstractNumId w:val="4"/>
    <w:lvlOverride w:ilvl="0">
      <w:startOverride w:val="5"/>
    </w:lvlOverride>
  </w:num>
  <w:num w:numId="8">
    <w:abstractNumId w:val="4"/>
    <w:lvlOverride w:ilvl="0">
      <w:startOverride w:val="6"/>
    </w:lvlOverride>
  </w:num>
  <w:num w:numId="9">
    <w:abstractNumId w:val="4"/>
    <w:lvlOverride w:ilvl="0">
      <w:startOverride w:val="7"/>
    </w:lvlOverride>
  </w:num>
  <w:num w:numId="10">
    <w:abstractNumId w:val="4"/>
    <w:lvlOverride w:ilvl="0">
      <w:startOverride w:val="8"/>
    </w:lvlOverride>
  </w:num>
  <w:num w:numId="11">
    <w:abstractNumId w:val="4"/>
    <w:lvlOverride w:ilvl="0">
      <w:startOverride w:val="9"/>
    </w:lvlOverride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R_METADATA_KEY" w:val="6c2ed08b-1fe1-4a97-918b-6146d101d568"/>
    <w:docVar w:name="WR_TAGS0" w:val="&lt;11.1.14.0:22&gt;eJyzKUlML1YoSy0qzszPs1Wy1DNQUtC3AwA="/>
  </w:docVars>
  <w:rsids>
    <w:rsidRoot w:val="007629B6"/>
    <w:rsid w:val="000E347B"/>
    <w:rsid w:val="002A1CF1"/>
    <w:rsid w:val="00371671"/>
    <w:rsid w:val="00455229"/>
    <w:rsid w:val="004A2E58"/>
    <w:rsid w:val="004E2B97"/>
    <w:rsid w:val="00512AA1"/>
    <w:rsid w:val="00661643"/>
    <w:rsid w:val="0066576F"/>
    <w:rsid w:val="007629B6"/>
    <w:rsid w:val="007E4C55"/>
    <w:rsid w:val="008C464F"/>
    <w:rsid w:val="008F1AE7"/>
    <w:rsid w:val="00900D33"/>
    <w:rsid w:val="009011A2"/>
    <w:rsid w:val="00BE644A"/>
    <w:rsid w:val="00CA0C64"/>
    <w:rsid w:val="00CA5205"/>
    <w:rsid w:val="00CD07C7"/>
    <w:rsid w:val="00E21B80"/>
    <w:rsid w:val="00F254F1"/>
    <w:rsid w:val="00F4474D"/>
    <w:rsid w:val="00F7288D"/>
    <w:rsid w:val="00FD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93B3E3-FFF5-4F93-BF7B-40219E62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4F"/>
    <w:pPr>
      <w:keepNext/>
      <w:keepLines/>
      <w:pBdr>
        <w:top w:val="dotted" w:sz="4" w:space="1" w:color="auto"/>
      </w:pBdr>
      <w:spacing w:before="480" w:after="0"/>
      <w:outlineLvl w:val="0"/>
    </w:pPr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C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1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4F"/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464F"/>
    <w:pPr>
      <w:spacing w:after="300" w:line="240" w:lineRule="auto"/>
      <w:contextualSpacing/>
    </w:pPr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64F"/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C464F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C464F"/>
    <w:rPr>
      <w:rFonts w:eastAsiaTheme="minorHAnsi"/>
    </w:rPr>
  </w:style>
  <w:style w:type="character" w:styleId="Hyperlink">
    <w:name w:val="Hyperlink"/>
    <w:basedOn w:val="DefaultParagraphFont"/>
    <w:uiPriority w:val="99"/>
    <w:semiHidden/>
    <w:unhideWhenUsed/>
    <w:rsid w:val="008C46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464F"/>
    <w:pPr>
      <w:ind w:left="720"/>
      <w:contextualSpacing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CA0C64"/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customStyle="1" w:styleId="Code">
    <w:name w:val="Code"/>
    <w:basedOn w:val="Normal"/>
    <w:qFormat/>
    <w:rsid w:val="007E4C55"/>
    <w:pPr>
      <w:shd w:val="clear" w:color="auto" w:fill="F2F2F2" w:themeFill="background1" w:themeFillShade="F2"/>
      <w:spacing w:before="360" w:after="360" w:line="240" w:lineRule="auto"/>
      <w:contextualSpacing/>
    </w:pPr>
    <w:rPr>
      <w:rFonts w:ascii="Courier" w:hAnsi="Courier"/>
      <w:color w:val="080808"/>
      <w:sz w:val="20"/>
    </w:rPr>
  </w:style>
  <w:style w:type="character" w:styleId="Emphasis">
    <w:name w:val="Emphasis"/>
    <w:basedOn w:val="DefaultParagraphFont"/>
    <w:uiPriority w:val="20"/>
    <w:qFormat/>
    <w:rsid w:val="009011A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1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01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2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3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33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81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207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90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3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0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60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50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25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37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9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1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9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9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96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56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7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8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62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19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94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26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759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2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05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73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18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34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45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4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9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15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9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2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42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4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9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6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0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57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24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50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82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3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0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8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94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24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775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59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70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40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13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88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02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tbrains.com/idea/download/index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windwardreports.com/downloads.ht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r\AppData\Roaming\Microsoft\Templates\TrebuchetWalkthroug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TrebuchetWalkthrough</Template>
  <TotalTime>19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Ramirez</dc:creator>
  <cp:lastModifiedBy>Matt W. Abboud</cp:lastModifiedBy>
  <cp:revision>13</cp:revision>
  <cp:lastPrinted>2012-06-07T18:32:00Z</cp:lastPrinted>
  <dcterms:created xsi:type="dcterms:W3CDTF">2012-05-11T00:23:00Z</dcterms:created>
  <dcterms:modified xsi:type="dcterms:W3CDTF">2014-01-19T20:46:00Z</dcterms:modified>
</cp:coreProperties>
</file>