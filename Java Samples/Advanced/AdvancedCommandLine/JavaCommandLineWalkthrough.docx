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DF57F5">
        <w:t>Java Command Line</w:t>
      </w:r>
      <w:r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8C464F" w:rsidRDefault="00DF57F5" w:rsidP="008C464F">
      <w:r w:rsidRPr="00DF57F5">
        <w:t xml:space="preserve">These files can be used to create a command-line .class file which is equivalent to the example located in the /test folder of the Java Engine installation directory as implemented in the run.bat file (java </w:t>
      </w:r>
      <w:proofErr w:type="spellStart"/>
      <w:r w:rsidRPr="00DF57F5">
        <w:t>net.windward.xmlreport.RunReport</w:t>
      </w:r>
      <w:proofErr w:type="spellEnd"/>
      <w:r w:rsidRPr="00DF57F5">
        <w:t xml:space="preserve"> template.rtf report.htm -xml order.xml).</w:t>
      </w:r>
    </w:p>
    <w:p w:rsidR="00DF57F5" w:rsidRDefault="00DF57F5" w:rsidP="008C464F">
      <w:r w:rsidRPr="00DF57F5">
        <w:t xml:space="preserve">The </w:t>
      </w:r>
      <w:proofErr w:type="spellStart"/>
      <w:r w:rsidRPr="00DF57F5">
        <w:t>RunReport</w:t>
      </w:r>
      <w:proofErr w:type="spellEnd"/>
      <w:r w:rsidRPr="00DF57F5">
        <w:t xml:space="preserve"> </w:t>
      </w:r>
      <w:proofErr w:type="gramStart"/>
      <w:r w:rsidRPr="00DF57F5">
        <w:t>application will</w:t>
      </w:r>
      <w:proofErr w:type="gramEnd"/>
      <w:r w:rsidRPr="00DF57F5">
        <w:t xml:space="preserve"> </w:t>
      </w:r>
      <w:proofErr w:type="spellStart"/>
      <w:r w:rsidRPr="00DF57F5">
        <w:t>accomodate</w:t>
      </w:r>
      <w:proofErr w:type="spellEnd"/>
      <w:r w:rsidRPr="00DF57F5">
        <w:t xml:space="preserve"> a variety of </w:t>
      </w:r>
      <w:proofErr w:type="spellStart"/>
      <w:r w:rsidRPr="00DF57F5">
        <w:t>datasource</w:t>
      </w:r>
      <w:proofErr w:type="spellEnd"/>
      <w:r w:rsidRPr="00DF57F5">
        <w:t xml:space="preserve"> types.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Java Engine </w:t>
      </w:r>
    </w:p>
    <w:p w:rsidR="000239C1" w:rsidRDefault="000239C1" w:rsidP="004A72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  <w:r w:rsidR="004A7226">
        <w:t xml:space="preserve"> 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IntelliJ</w:t>
      </w:r>
      <w:proofErr w:type="spellEnd"/>
      <w:r>
        <w:t xml:space="preserve"> IDEA v9 </w:t>
      </w:r>
    </w:p>
    <w:p w:rsidR="000239C1" w:rsidRDefault="000239C1" w:rsidP="004A722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9" w:history="1">
        <w:r w:rsidRPr="00FA5DB8">
          <w:rPr>
            <w:rStyle w:val="Hyperlink"/>
          </w:rPr>
          <w:t>http://www.jetbrains.com/idea/download/index.html</w:t>
        </w:r>
      </w:hyperlink>
      <w:r w:rsidR="004A7226">
        <w:t xml:space="preserve"> 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Minimum Java JDK v1.4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0" w:history="1">
        <w:r w:rsidRPr="00FA5DB8">
          <w:rPr>
            <w:rStyle w:val="Hyperlink"/>
          </w:rPr>
          <w:t>http://www.oracle.com/technetwork/java/javase/downloads/index.html</w:t>
        </w:r>
      </w:hyperlink>
    </w:p>
    <w:p w:rsidR="008C464F" w:rsidRDefault="008C464F" w:rsidP="008C464F">
      <w:pPr>
        <w:pStyle w:val="Heading1"/>
      </w:pPr>
      <w:r>
        <w:t>Tutorial</w:t>
      </w:r>
      <w:bookmarkStart w:id="0" w:name="_GoBack"/>
      <w:bookmarkEnd w:id="0"/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>Open Catapult. (Found under Start -&gt; All Programs -&gt; Windward Studios -&gt; Windward Reports Java Engine -&gt; Java Engine Help launcher)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>In the Catapult Menu, click the Command-Line Tab.</w:t>
      </w:r>
    </w:p>
    <w:p w:rsid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Click the </w:t>
      </w:r>
      <w:proofErr w:type="spellStart"/>
      <w:r w:rsidRPr="003C306B">
        <w:t>Comand</w:t>
      </w:r>
      <w:proofErr w:type="spellEnd"/>
      <w:r w:rsidRPr="003C306B">
        <w:t xml:space="preserve"> Line </w:t>
      </w:r>
      <w:proofErr w:type="spellStart"/>
      <w:r w:rsidRPr="003C306B">
        <w:t>IntelliJ</w:t>
      </w:r>
      <w:proofErr w:type="spellEnd"/>
      <w:r w:rsidRPr="003C306B">
        <w:t xml:space="preserve"> Project File button.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P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proofErr w:type="spellStart"/>
      <w:r w:rsidRPr="003C306B">
        <w:t>IntelliJ</w:t>
      </w:r>
      <w:proofErr w:type="spellEnd"/>
      <w:r w:rsidRPr="003C306B">
        <w:t xml:space="preserve"> window, click the run icon</w:t>
      </w:r>
      <w:r>
        <w:t>.</w:t>
      </w:r>
      <w:r>
        <w:br/>
      </w:r>
      <w:r>
        <w:br/>
      </w:r>
      <w:r w:rsidRPr="003C306B">
        <w:rPr>
          <w:i/>
          <w:iCs/>
        </w:rPr>
        <w:t>Note: If you get an error message stating ‘</w:t>
      </w:r>
      <w:proofErr w:type="gramStart"/>
      <w:r w:rsidRPr="003C306B">
        <w:rPr>
          <w:i/>
          <w:iCs/>
        </w:rPr>
        <w:t>Cannot</w:t>
      </w:r>
      <w:proofErr w:type="gramEnd"/>
      <w:r w:rsidRPr="003C306B">
        <w:rPr>
          <w:i/>
          <w:iCs/>
        </w:rPr>
        <w:t xml:space="preserve"> start compiler: the SDK is not specified for module “</w:t>
      </w:r>
      <w:proofErr w:type="spellStart"/>
      <w:r w:rsidRPr="003C306B">
        <w:rPr>
          <w:i/>
          <w:iCs/>
        </w:rPr>
        <w:t>RunReport</w:t>
      </w:r>
      <w:proofErr w:type="spellEnd"/>
      <w:r w:rsidRPr="003C306B">
        <w:rPr>
          <w:i/>
          <w:iCs/>
        </w:rPr>
        <w:t xml:space="preserve">”’, your Java Development Kit is not correctly configured with </w:t>
      </w:r>
      <w:proofErr w:type="spellStart"/>
      <w:r w:rsidRPr="003C306B">
        <w:rPr>
          <w:i/>
          <w:iCs/>
        </w:rPr>
        <w:t>IntelliJ</w:t>
      </w:r>
      <w:proofErr w:type="spellEnd"/>
      <w:r w:rsidRPr="003C306B">
        <w:rPr>
          <w:i/>
          <w:iCs/>
        </w:rPr>
        <w:t xml:space="preserve">. See our documentation on installing and Configuring </w:t>
      </w:r>
      <w:proofErr w:type="spellStart"/>
      <w:r w:rsidRPr="003C306B">
        <w:rPr>
          <w:i/>
          <w:iCs/>
        </w:rPr>
        <w:t>IntelliJ</w:t>
      </w:r>
      <w:proofErr w:type="spellEnd"/>
      <w:r w:rsidRPr="003C306B">
        <w:rPr>
          <w:i/>
          <w:iCs/>
        </w:rPr>
        <w:t xml:space="preserve"> for assistance</w:t>
      </w:r>
      <w:r>
        <w:rPr>
          <w:i/>
          <w:iCs/>
        </w:rPr>
        <w:t>.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>In the Command-Line tab in Catapult, click Source Directory.</w:t>
      </w:r>
    </w:p>
    <w:p w:rsidR="000F304A" w:rsidRPr="003C306B" w:rsidRDefault="003C306B" w:rsidP="000F304A">
      <w:pPr>
        <w:pStyle w:val="ListParagraph"/>
        <w:numPr>
          <w:ilvl w:val="0"/>
          <w:numId w:val="4"/>
        </w:numPr>
      </w:pPr>
      <w:r>
        <w:t>Open the Invoice.pdf file – your report output.</w:t>
      </w:r>
    </w:p>
    <w:sectPr w:rsidR="000F304A" w:rsidRPr="003C30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FA2" w:rsidRDefault="000D1FA2" w:rsidP="008C464F">
      <w:pPr>
        <w:spacing w:after="0" w:line="240" w:lineRule="auto"/>
      </w:pPr>
      <w:r>
        <w:separator/>
      </w:r>
    </w:p>
  </w:endnote>
  <w:endnote w:type="continuationSeparator" w:id="0">
    <w:p w:rsidR="000D1FA2" w:rsidRDefault="000D1FA2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D1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D1F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D1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FA2" w:rsidRDefault="000D1FA2" w:rsidP="008C464F">
      <w:pPr>
        <w:spacing w:after="0" w:line="240" w:lineRule="auto"/>
      </w:pPr>
      <w:r>
        <w:separator/>
      </w:r>
    </w:p>
  </w:footnote>
  <w:footnote w:type="continuationSeparator" w:id="0">
    <w:p w:rsidR="000D1FA2" w:rsidRDefault="000D1FA2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D1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D1F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0D1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83acab93-00fa-41c0-b61f-6300e30be109"/>
    <w:docVar w:name="WR_TAGS0" w:val="&lt;11.1.14.0:22&gt;eJyzKUlML1YoSy0qzszPs1Wy1DNQUtC3AwA="/>
  </w:docVars>
  <w:rsids>
    <w:rsidRoot w:val="00DF57F5"/>
    <w:rsid w:val="000239C1"/>
    <w:rsid w:val="000D1FA2"/>
    <w:rsid w:val="000F304A"/>
    <w:rsid w:val="00371671"/>
    <w:rsid w:val="003C306B"/>
    <w:rsid w:val="004A7226"/>
    <w:rsid w:val="0066576F"/>
    <w:rsid w:val="007E4C55"/>
    <w:rsid w:val="008C464F"/>
    <w:rsid w:val="00BE644A"/>
    <w:rsid w:val="00CA0C64"/>
    <w:rsid w:val="00DC1BD7"/>
    <w:rsid w:val="00DF57F5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etbrains.com/idea/download/index.html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Marcus E. Johnson</cp:lastModifiedBy>
  <cp:revision>5</cp:revision>
  <dcterms:created xsi:type="dcterms:W3CDTF">2012-05-11T00:00:00Z</dcterms:created>
  <dcterms:modified xsi:type="dcterms:W3CDTF">2012-06-07T18:20:00Z</dcterms:modified>
</cp:coreProperties>
</file>